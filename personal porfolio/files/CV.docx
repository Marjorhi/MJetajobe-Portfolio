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1432560</wp:posOffset>
                </wp:positionV>
                <wp:extent cx="2162810" cy="4682490"/>
                <wp:effectExtent l="0" t="0" r="0" b="0"/>
                <wp:wrapNone/>
                <wp:docPr id="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468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Arial" w:hAnsi="Arial"/>
                                <w:color w:val="auto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lang w:val="fr-CA"/>
                              </w:rPr>
                              <w:t>Education</w:t>
                            </w:r>
                          </w:p>
                          <w:p>
                            <w:pPr>
                              <w:pStyle w:val="3"/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BSIT-2nd year</w:t>
                            </w: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CA"/>
                              </w:rPr>
                              <w:t>, 20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CA"/>
                              </w:rPr>
                              <w:t>-20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22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Sorsogon State University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Bulan Sorsogon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>
                            <w:pPr>
                              <w:rPr>
                                <w:lang w:val="fr-CA"/>
                              </w:rPr>
                            </w:pPr>
                          </w:p>
                          <w:p>
                            <w:pPr>
                              <w:pStyle w:val="3"/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BSIT-1st year</w:t>
                            </w: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CA"/>
                              </w:rPr>
                              <w:t>, 20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CA"/>
                              </w:rPr>
                              <w:t>-20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  <w:p>
                            <w:pPr>
                              <w:pStyle w:val="4"/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Speed Computer College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Salog, Sorsogon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City. </w:t>
                            </w:r>
                          </w:p>
                          <w:p>
                            <w:pPr>
                              <w:pStyle w:val="3"/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SHS</w:t>
                            </w: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, 20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19-2020</w:t>
                            </w:r>
                          </w:p>
                          <w:p>
                            <w:pPr>
                              <w:pStyle w:val="4"/>
                            </w:pP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orsogon National High School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Magsaysay St., Sorsogon 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City. </w:t>
                            </w:r>
                          </w:p>
                          <w:p>
                            <w:pPr>
                              <w:pStyle w:val="3"/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JHS</w:t>
                            </w: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, 20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14-2018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Arial" w:hAnsi="Arial"/>
                                <w:sz w:val="4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orsogon National High School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Magsaysay St., Sorsogon 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City. </w:t>
                            </w:r>
                          </w:p>
                          <w:p>
                            <w:pPr>
                              <w:pStyle w:val="3"/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ELEMENTARY</w:t>
                            </w: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, 200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7-2014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Arial" w:hAnsi="Arial"/>
                                <w:sz w:val="4"/>
                                <w:lang w:val="fr-CA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Rosa T. Arellano Elementary School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Macabog, Sorsogon 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City. .</w:t>
                            </w:r>
                          </w:p>
                          <w:p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81.2pt;margin-top:112.8pt;height:368.7pt;width:170.3pt;z-index:251662336;mso-width-relative:page;mso-height-relative:page;" filled="f" stroked="f" coordsize="21600,21600" o:gfxdata="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BLsI1wAAAAsBAAAPAAAAAAAAAAEAIAAAACIAAABk&#10;cnMvZG93bnJldi54bWxQSwECFAAUAAAACACHTuJA6kLuKQ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="Arial" w:hAnsi="Arial"/>
                          <w:color w:val="auto"/>
                          <w:lang w:val="fr-CA"/>
                        </w:rPr>
                      </w:pPr>
                      <w:r>
                        <w:rPr>
                          <w:rFonts w:ascii="Arial" w:hAnsi="Arial"/>
                          <w:color w:val="auto"/>
                          <w:lang w:val="fr-CA"/>
                        </w:rPr>
                        <w:t>Education</w:t>
                      </w:r>
                    </w:p>
                    <w:p>
                      <w:pPr>
                        <w:pStyle w:val="3"/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BSIT-2nd year</w:t>
                      </w: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CA"/>
                        </w:rPr>
                        <w:t>, 20</w:t>
                      </w: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CA"/>
                        </w:rPr>
                        <w:t>-20</w:t>
                      </w: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22</w:t>
                      </w:r>
                    </w:p>
                    <w:p>
                      <w:pPr>
                        <w:pStyle w:val="4"/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Sorsogon State University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Bulan Sorsogon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</w:p>
                    <w:p>
                      <w:pPr>
                        <w:rPr>
                          <w:lang w:val="fr-CA"/>
                        </w:rPr>
                      </w:pPr>
                    </w:p>
                    <w:p>
                      <w:pPr>
                        <w:pStyle w:val="3"/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BSIT-1st year</w:t>
                      </w: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CA"/>
                        </w:rPr>
                        <w:t>, 20</w:t>
                      </w: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CA"/>
                        </w:rPr>
                        <w:t>-20</w:t>
                      </w: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  <w:p>
                      <w:pPr>
                        <w:pStyle w:val="4"/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Speed Computer College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Salog, Sorsogon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City. </w:t>
                      </w:r>
                    </w:p>
                    <w:p>
                      <w:pPr>
                        <w:pStyle w:val="3"/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SHS</w:t>
                      </w: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</w:rPr>
                        <w:t>, 20</w:t>
                      </w: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19-2020</w:t>
                      </w:r>
                    </w:p>
                    <w:p>
                      <w:pPr>
                        <w:pStyle w:val="4"/>
                      </w:pP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orsogon National High School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Magsaysay St., Sorsogon 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City. </w:t>
                      </w:r>
                    </w:p>
                    <w:p>
                      <w:pPr>
                        <w:pStyle w:val="3"/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JHS</w:t>
                      </w: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</w:rPr>
                        <w:t>, 20</w:t>
                      </w: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14-2018</w:t>
                      </w:r>
                    </w:p>
                    <w:p>
                      <w:pPr>
                        <w:pStyle w:val="4"/>
                        <w:rPr>
                          <w:rFonts w:ascii="Arial" w:hAnsi="Arial"/>
                          <w:sz w:val="4"/>
                          <w:lang w:val="fr-CA"/>
                        </w:rPr>
                      </w:pP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orsogon National High School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Magsaysay St., Sorsogon 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City. </w:t>
                      </w:r>
                    </w:p>
                    <w:p>
                      <w:pPr>
                        <w:pStyle w:val="3"/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ELEMENTARY</w:t>
                      </w: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</w:rPr>
                        <w:t>, 200</w:t>
                      </w:r>
                      <w:r>
                        <w:rPr>
                          <w:rFonts w:hint="default" w:ascii="Arial" w:hAnsi="Arial"/>
                          <w:i w:val="0"/>
                          <w:color w:val="auto"/>
                          <w:sz w:val="22"/>
                          <w:szCs w:val="22"/>
                          <w:lang w:val="en-US"/>
                        </w:rPr>
                        <w:t>7-2014</w:t>
                      </w:r>
                    </w:p>
                    <w:p>
                      <w:pPr>
                        <w:pStyle w:val="4"/>
                        <w:rPr>
                          <w:rFonts w:ascii="Arial" w:hAnsi="Arial"/>
                          <w:sz w:val="4"/>
                          <w:lang w:val="fr-CA"/>
                        </w:rPr>
                      </w:pP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Rosa T. Arellano Elementary School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Macabog, Sorsogon 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City. .</w:t>
                      </w:r>
                    </w:p>
                    <w:p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6024245</wp:posOffset>
                </wp:positionV>
                <wp:extent cx="2171700" cy="2548890"/>
                <wp:effectExtent l="0" t="0" r="0" b="0"/>
                <wp:wrapNone/>
                <wp:docPr id="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54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Arial" w:hAnsi="Arial"/>
                                <w:color w:val="auto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lang w:val="fr-FR"/>
                              </w:rPr>
                              <w:t>More Informations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LANGUAGES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Bikol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 : First Language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Filipino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 : Second Language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Third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Language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  <w:p>
                            <w:pPr>
                              <w:pStyle w:val="4"/>
                              <w:jc w:val="both"/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Singing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danci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ng,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reading books</w:t>
                            </w: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82.35pt;margin-top:474.35pt;height:200.7pt;width:171pt;z-index:251663360;mso-width-relative:page;mso-height-relative:page;" filled="f" stroked="f" coordsize="21600,21600" o:gfxdata="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AUA3NcAAAAMAQAADwAAAAAAAAABACAAAAAiAAAA&#10;ZHJzL2Rvd25yZXYueG1sUEsBAhQAFAAAAAgAh07iQH0hok4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="Arial" w:hAnsi="Arial"/>
                          <w:color w:val="auto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auto"/>
                          <w:lang w:val="fr-FR"/>
                        </w:rPr>
                        <w:t>More Informations</w:t>
                      </w:r>
                    </w:p>
                    <w:p>
                      <w:pPr>
                        <w:pStyle w:val="3"/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FR"/>
                        </w:rPr>
                        <w:t>LANGUAGES</w:t>
                      </w:r>
                    </w:p>
                    <w:p>
                      <w:pPr>
                        <w:pStyle w:val="4"/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Bikol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 : First Language</w:t>
                      </w:r>
                    </w:p>
                    <w:p>
                      <w:pPr>
                        <w:pStyle w:val="4"/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Filipino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 : Second Language</w:t>
                      </w:r>
                    </w:p>
                    <w:p>
                      <w:pPr>
                        <w:pStyle w:val="4"/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English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Third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Language</w:t>
                      </w:r>
                    </w:p>
                    <w:p>
                      <w:pPr>
                        <w:pStyle w:val="3"/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</w:rPr>
                        <w:t>HOBBIES</w:t>
                      </w:r>
                    </w:p>
                    <w:p>
                      <w:pPr>
                        <w:pStyle w:val="4"/>
                        <w:jc w:val="both"/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Singing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danci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ng,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and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reading books</w:t>
                      </w: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" w:hAnsi="Arial" w:cs="Arial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1436370</wp:posOffset>
                </wp:positionV>
                <wp:extent cx="2171700" cy="7134225"/>
                <wp:effectExtent l="4445" t="4445" r="14605" b="5080"/>
                <wp:wrapNone/>
                <wp:docPr id="8" name="Rectangle 137" descr="Briques diagona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7134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38953"/>
                          </a:solidFill>
                          <a:prstDash val="dashDot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7" o:spid="_x0000_s1026" o:spt="1" alt="Briques diagonales" style="position:absolute;left:0pt;margin-left:281.4pt;margin-top:113.1pt;height:561.75pt;width:171pt;z-index:251659264;mso-width-relative:page;mso-height-relative:page;" filled="f" stroked="t" coordsize="21600,21600" o:gfxdata="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ECvfraAAAADAEAAA8AAAAA&#10;AAAAAQAgAAAAIgAAAGRycy9kb3ducmV2LnhtbFBLAQIUABQAAAAIAIdO4kCQNbNISwIAAIIEAAAO&#10;AAAAAAAAAAEAIAAAACkBAABkcnMvZTJvRG9jLnhtbFBLBQYAAAAABgAGAFkBAADmBQAAAAA=&#10;">
                <v:fill on="f" focussize="0,0"/>
                <v:stroke color="#938953" miterlimit="8" joinstyle="miter" dashstyle="dashDo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-407035</wp:posOffset>
                </wp:positionV>
                <wp:extent cx="5286375" cy="749935"/>
                <wp:effectExtent l="0" t="0" r="0" b="0"/>
                <wp:wrapNone/>
                <wp:docPr id="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333333"/>
                                <w:sz w:val="72"/>
                                <w:szCs w:val="72"/>
                                <w:lang w:val="en-US"/>
                              </w:rPr>
                              <w:t>Marjorie F. Jetajobe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0.8pt;margin-top:-32.05pt;height:59.05pt;width:416.25pt;z-index:251665408;mso-width-relative:page;mso-height-relative:page;" filled="f" stroked="f" coordsize="21600,21600" o:gfxdata="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9PEt2AAAAAsBAAAPAAAAAAAAAAEAIAAAACIAAABk&#10;cnMvZG93bnJldi54bWxQSwECFAAUAAAACACHTuJAmBQM7AYCAAAV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333333"/>
                          <w:sz w:val="72"/>
                          <w:szCs w:val="72"/>
                          <w:lang w:val="en-US"/>
                        </w:rPr>
                        <w:t>Marjorie F. Jetajobe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685800</wp:posOffset>
                </wp:positionV>
                <wp:extent cx="2331720" cy="923925"/>
                <wp:effectExtent l="0" t="0" r="0" b="0"/>
                <wp:wrapNone/>
                <wp:docPr id="1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Purok 7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Tugos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Sorsogon City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Philippines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Arial" w:hAnsi="Arial" w:cs="Arial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+639-664-825-525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marjoriejetajobe0524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gmail.com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68.45pt;margin-top:54pt;height:72.75pt;width:183.6pt;z-index:251665408;mso-width-relative:page;mso-height-relative:page;" filled="f" stroked="f" coordsize="21600,21600" o:gfxdata="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se/KtgAAAALAQAADwAAAAAAAAABACAAAAAiAAAA&#10;ZHJzL2Rvd25yZXYueG1sUEsBAhQAFAAAAAgAh07iQMg59j4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Purok 7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 xml:space="preserve"> Tugos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jc w:val="right"/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Sorsogon City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Philippines</w:t>
                      </w:r>
                    </w:p>
                    <w:p>
                      <w:pPr>
                        <w:jc w:val="right"/>
                        <w:rPr>
                          <w:rFonts w:hint="default" w:ascii="Arial" w:hAnsi="Arial" w:cs="Arial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2"/>
                          <w:szCs w:val="22"/>
                          <w:lang w:val="en-US"/>
                        </w:rPr>
                        <w:t>+639-664-825-525</w:t>
                      </w:r>
                    </w:p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 w:val="0"/>
                          <w:sz w:val="20"/>
                          <w:szCs w:val="20"/>
                          <w:lang w:val="en-US"/>
                        </w:rPr>
                        <w:t>marjoriejetajobe0524</w:t>
                      </w:r>
                      <w:r>
                        <w:rPr>
                          <w:rFonts w:ascii="Arial" w:hAnsi="Arial" w:cs="Arial"/>
                          <w:b/>
                          <w:bCs w:val="0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hint="default" w:ascii="Arial" w:hAnsi="Arial" w:cs="Arial"/>
                          <w:b/>
                          <w:bCs w:val="0"/>
                          <w:sz w:val="20"/>
                          <w:szCs w:val="20"/>
                          <w:lang w:val="en-US"/>
                        </w:rPr>
                        <w:t>gmail.com</w:t>
                      </w:r>
                      <w:r>
                        <w:rPr>
                          <w:rFonts w:ascii="Arial" w:hAnsi="Arial" w:cs="Arial"/>
                          <w:b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jc w:val="right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570865</wp:posOffset>
                </wp:positionV>
                <wp:extent cx="571500" cy="8905875"/>
                <wp:effectExtent l="0" t="0" r="0" b="9525"/>
                <wp:wrapNone/>
                <wp:docPr id="3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8905875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o:spt="1" style="position:absolute;left:0pt;margin-left:459.75pt;margin-top:44.95pt;height:701.25pt;width:45pt;z-index:251666432;mso-width-relative:page;mso-height-relative:page;" fillcolor="#938953" filled="t" stroked="f" coordsize="21600,21600" o:gfxdata="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M2zvtcAAAAMAQAADwAAAAAA&#10;AAABACAAAAAiAAAAZHJzL2Rvd25yZXYueG1sUEsBAhQAFAAAAAgAh07iQDTQNl4UAgAAKw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-1598295</wp:posOffset>
                </wp:positionH>
                <wp:positionV relativeFrom="paragraph">
                  <wp:posOffset>9267825</wp:posOffset>
                </wp:positionV>
                <wp:extent cx="8229600" cy="723900"/>
                <wp:effectExtent l="0" t="0" r="0" b="0"/>
                <wp:wrapNone/>
                <wp:docPr id="2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7239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-125.85pt;margin-top:729.75pt;height:57pt;width:648pt;z-index:251668480;mso-width-relative:page;mso-height-relative:page;" fillcolor="#938953" filled="t" stroked="f" coordsize="21600,21600" o:gfxdata="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mt+g9sAAAAPAQAADwAA&#10;AAAAAAABACAAAAAiAAAAZHJzL2Rvd25yZXYueG1sUEsBAhQAFAAAAAgAh07iQJhGDJ0TAgAAKwQA&#10;AA4AAAAAAAAAAQAgAAAAKg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570865</wp:posOffset>
                </wp:positionV>
                <wp:extent cx="571500" cy="8963025"/>
                <wp:effectExtent l="0" t="0" r="0" b="9525"/>
                <wp:wrapNone/>
                <wp:docPr id="4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8963025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o:spt="1" style="position:absolute;left:0pt;margin-left:-90pt;margin-top:44.95pt;height:705.75pt;width:45pt;z-index:251667456;mso-width-relative:page;mso-height-relative:page;" fillcolor="#938953" filled="t" stroked="f" coordsize="21600,21600" o:gfxdata="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FRIe2QAAAAwBAAAPAAAA&#10;AAAAAAEAIAAAACIAAABkcnMvZG93bnJldi54bWxQSwECFAAUAAAACACHTuJAkO6jlxQCAAAr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5448300</wp:posOffset>
                </wp:positionV>
                <wp:extent cx="3810000" cy="3343275"/>
                <wp:effectExtent l="0" t="0" r="0" b="0"/>
                <wp:wrapNone/>
                <wp:docPr id="1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jc w:val="right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fr-CA"/>
                              </w:rPr>
                              <w:t>Skills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SKILL NUMBER 1</w:t>
                            </w:r>
                          </w:p>
                          <w:p>
                            <w:pPr>
                              <w:pStyle w:val="4"/>
                              <w:jc w:val="right"/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Description of your skill.</w:t>
                            </w:r>
                          </w:p>
                          <w:p>
                            <w:pPr>
                              <w:pStyle w:val="4"/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How this skill can help you get that job you want.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SKILL NUMBER 2</w:t>
                            </w:r>
                          </w:p>
                          <w:p>
                            <w:pPr>
                              <w:pStyle w:val="4"/>
                              <w:jc w:val="right"/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Description of your skill.</w:t>
                            </w:r>
                          </w:p>
                          <w:p>
                            <w:pPr>
                              <w:pStyle w:val="4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How this skill can help you get that job you want.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SKILL NUMBER 3</w:t>
                            </w:r>
                          </w:p>
                          <w:p>
                            <w:pPr>
                              <w:pStyle w:val="4"/>
                              <w:jc w:val="right"/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Description of your skill.</w:t>
                            </w:r>
                          </w:p>
                          <w:p>
                            <w:pPr>
                              <w:pStyle w:val="4"/>
                              <w:jc w:val="right"/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How this skill can help you get that job you want.</w:t>
                            </w:r>
                          </w:p>
                          <w:p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7.5pt;margin-top:429pt;height:263.25pt;width:300pt;z-index:251664384;mso-width-relative:page;mso-height-relative:page;" filled="f" stroked="f" coordsize="21600,21600" o:gfxdata="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xkHKx2AAAAAwBAAAPAAAAAAAAAAEAIAAAACIA&#10;AABkcnMvZG93bnJldi54bWxQSwECFAAUAAAACACHTuJAoeoDYw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right"/>
                        <w:rPr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lang w:val="fr-CA"/>
                        </w:rPr>
                        <w:t>Skills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t>SKILL NUMBER 1</w:t>
                      </w:r>
                    </w:p>
                    <w:p>
                      <w:pPr>
                        <w:pStyle w:val="4"/>
                        <w:jc w:val="right"/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  <w:t>Description of your skill.</w:t>
                      </w:r>
                    </w:p>
                    <w:p>
                      <w:pPr>
                        <w:pStyle w:val="4"/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How this skill can help you get that job you want.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t>SKILL NUMBER 2</w:t>
                      </w:r>
                    </w:p>
                    <w:p>
                      <w:pPr>
                        <w:pStyle w:val="4"/>
                        <w:jc w:val="right"/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  <w:t>Description of your skill.</w:t>
                      </w:r>
                    </w:p>
                    <w:p>
                      <w:pPr>
                        <w:pStyle w:val="4"/>
                        <w:jc w:val="right"/>
                      </w:pP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How this skill can help you get that job you want.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t>SKILL NUMBER 3</w:t>
                      </w:r>
                    </w:p>
                    <w:p>
                      <w:pPr>
                        <w:pStyle w:val="4"/>
                        <w:jc w:val="right"/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  <w:t>Description of your skill.</w:t>
                      </w:r>
                    </w:p>
                    <w:p>
                      <w:pPr>
                        <w:pStyle w:val="4"/>
                        <w:jc w:val="right"/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How this skill can help you get that job you want.</w:t>
                      </w:r>
                    </w:p>
                    <w:p>
                      <w:pPr>
                        <w:rPr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685800</wp:posOffset>
                </wp:positionV>
                <wp:extent cx="3924300" cy="4940300"/>
                <wp:effectExtent l="0" t="0" r="0" b="0"/>
                <wp:wrapNone/>
                <wp:docPr id="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94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jc w:val="right"/>
                              <w:rPr>
                                <w:rFonts w:ascii="Arial" w:hAnsi="Arial"/>
                                <w:color w:val="auto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lang w:val="fr-FR"/>
                              </w:rPr>
                              <w:t>Employment Experience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ELECTROMECHANICAL TECHNICIAN, 2011-2013</w:t>
                            </w:r>
                          </w:p>
                          <w:p>
                            <w:pPr>
                              <w:pStyle w:val="4"/>
                              <w:jc w:val="right"/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Lavergne Groupe Inc..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Inspection, repair.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Preventive maintenance of various components of the production chain.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ELECTROMECHANICAL TECHNICIAN, 2011-2013</w:t>
                            </w:r>
                          </w:p>
                          <w:p>
                            <w:pPr>
                              <w:pStyle w:val="4"/>
                              <w:jc w:val="right"/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Lavergne Groupe Inc..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Inspection, repair.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Preventive maintenance of various components of the production chain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color w:val="auto"/>
                                <w:sz w:val="22"/>
                                <w:szCs w:val="22"/>
                                <w:lang w:val="fr-FR"/>
                              </w:rPr>
                              <w:t>ELECTROMECHANICAL TECHNICIAN, 2011-2013</w:t>
                            </w:r>
                          </w:p>
                          <w:p>
                            <w:pPr>
                              <w:pStyle w:val="4"/>
                              <w:jc w:val="right"/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Lavergne Groupe Inc..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Inspection, repair.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Preventive maintenance of various components of the production chain.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Strong background in mechanical and electrical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37.5pt;margin-top:54pt;height:389pt;width:309pt;z-index:251661312;mso-width-relative:page;mso-height-relative:page;" filled="f" stroked="f" coordsize="21600,21600" o:gfxdata="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Yk6RfXAAAACwEAAA8AAAAAAAAAAQAgAAAAIgAAAGRy&#10;cy9kb3ducmV2LnhtbFBLAQIUABQAAAAIAIdO4kCHEz9eBgIAABc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right"/>
                        <w:rPr>
                          <w:rFonts w:ascii="Arial" w:hAnsi="Arial"/>
                          <w:color w:val="auto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auto"/>
                          <w:lang w:val="fr-FR"/>
                        </w:rPr>
                        <w:t>Employment Experience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FR"/>
                        </w:rPr>
                        <w:t>ELECTROMECHANICAL TECHNICIAN, 2011-2013</w:t>
                      </w:r>
                    </w:p>
                    <w:p>
                      <w:pPr>
                        <w:pStyle w:val="4"/>
                        <w:jc w:val="right"/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  <w:t>Lavergne Groupe Inc..</w:t>
                      </w:r>
                    </w:p>
                    <w:p>
                      <w:pPr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Inspection, repair.</w:t>
                      </w:r>
                    </w:p>
                    <w:p>
                      <w:pPr>
                        <w:pStyle w:val="9"/>
                        <w:spacing w:after="0"/>
                        <w:ind w:left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Preventive maintenance of various components of the production chain.</w:t>
                      </w:r>
                    </w:p>
                    <w:p>
                      <w:pPr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3"/>
                        <w:jc w:val="right"/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FR"/>
                        </w:rPr>
                        <w:t>ELECTROMECHANICAL TECHNICIAN, 2011-2013</w:t>
                      </w:r>
                    </w:p>
                    <w:p>
                      <w:pPr>
                        <w:pStyle w:val="4"/>
                        <w:jc w:val="right"/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  <w:t>Lavergne Groupe Inc..</w:t>
                      </w:r>
                    </w:p>
                    <w:p>
                      <w:pPr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Inspection, repair.</w:t>
                      </w:r>
                    </w:p>
                    <w:p>
                      <w:pPr>
                        <w:pStyle w:val="9"/>
                        <w:spacing w:after="0"/>
                        <w:ind w:left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Preventive maintenance of various components of the production chain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/>
                          <w:i w:val="0"/>
                          <w:color w:val="auto"/>
                          <w:sz w:val="22"/>
                          <w:szCs w:val="22"/>
                          <w:lang w:val="fr-FR"/>
                        </w:rPr>
                        <w:t>ELECTROMECHANICAL TECHNICIAN, 2011-2013</w:t>
                      </w:r>
                    </w:p>
                    <w:p>
                      <w:pPr>
                        <w:pStyle w:val="4"/>
                        <w:jc w:val="right"/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 w:val="0"/>
                          <w:color w:val="auto"/>
                          <w:sz w:val="20"/>
                          <w:szCs w:val="20"/>
                          <w:lang w:val="fr-FR"/>
                        </w:rPr>
                        <w:t>Lavergne Groupe Inc..</w:t>
                      </w:r>
                    </w:p>
                    <w:p>
                      <w:pPr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Inspection, repair.</w:t>
                      </w:r>
                    </w:p>
                    <w:p>
                      <w:pPr>
                        <w:pStyle w:val="9"/>
                        <w:spacing w:after="0"/>
                        <w:ind w:left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Preventive maintenance of various components of the production chain.</w:t>
                      </w:r>
                    </w:p>
                    <w:p>
                      <w:pPr>
                        <w:pStyle w:val="9"/>
                        <w:spacing w:after="0"/>
                        <w:ind w:left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Strong background in mechanical and electrical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rFonts w:ascii="Arial" w:hAnsi="Arial" w:cs="Arial"/>
                          <w:sz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571500</wp:posOffset>
                </wp:positionV>
                <wp:extent cx="3924300" cy="8001000"/>
                <wp:effectExtent l="0" t="0" r="19050" b="19050"/>
                <wp:wrapNone/>
                <wp:docPr id="5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0" cy="800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38953"/>
                          </a:solidFill>
                          <a:prstDash val="dashDot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0" o:spid="_x0000_s1026" o:spt="1" style="position:absolute;left:0pt;margin-left:-37.5pt;margin-top:45pt;height:630pt;width:309pt;z-index:251660288;mso-width-relative:page;mso-height-relative:page;" filled="f" stroked="t" coordsize="21600,21600" o:gfxdata="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6s/Q2QAAAAsBAAAPAAAAAAAAAAEAIAAAACIAAABkcnMvZG93bnJldi54&#10;bWxQSwECFAAUAAAACACHTuJA8RomwDICAABnBAAADgAAAAAAAAABACAAAAAoAQAAZHJzL2Uyb0Rv&#10;Yy54bWxQSwUGAAAAAAYABgBZAQAAzAUAAAAA&#10;">
                <v:fill on="f" focussize="0,0"/>
                <v:stroke color="#938953" miterlimit="8" joinstyle="miter" dashstyle="dashDo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-657225</wp:posOffset>
                </wp:positionV>
                <wp:extent cx="7086600" cy="1117600"/>
                <wp:effectExtent l="19050" t="19050" r="38100" b="44450"/>
                <wp:wrapNone/>
                <wp:docPr id="1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0" cy="11176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938953"/>
                          </a:solidFill>
                          <a:prstDash val="dashDot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-72pt;margin-top:-51.75pt;height:88pt;width:558pt;z-index:251669504;mso-width-relative:page;mso-height-relative:page;" filled="f" stroked="t" coordsize="21600,21600" o:gfxdata="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CYAPdwAAAAMAQAADwAAAAAAAAABACAA&#10;AAAiAAAAZHJzL2Rvd25yZXYueG1sUEsBAhQAFAAAAAgAh07iQFvE4ghCAgAAegQAAA4AAAAAAAAA&#10;AQAgAAAAKwEAAGRycy9lMm9Eb2MueG1sUEsFBgAAAAAGAAYAWQEAAN8FAAAAAA==&#10;">
                <v:fill on="f" focussize="0,0"/>
                <v:stroke weight="4.5pt" color="#938953" linestyle="thickThin" miterlimit="8" joinstyle="miter" dashstyle="dashDot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778A7"/>
    <w:multiLevelType w:val="multilevel"/>
    <w:tmpl w:val="008778A7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1"/>
  <w:bordersDoNotSurroundFooter w:val="1"/>
  <w:attachedTemplate r:id="rId1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C6053"/>
    <w:rsid w:val="00067945"/>
    <w:rsid w:val="000E2121"/>
    <w:rsid w:val="000E3E69"/>
    <w:rsid w:val="00164B69"/>
    <w:rsid w:val="00196D6F"/>
    <w:rsid w:val="001A5278"/>
    <w:rsid w:val="00207891"/>
    <w:rsid w:val="00271ADE"/>
    <w:rsid w:val="00364578"/>
    <w:rsid w:val="00386A55"/>
    <w:rsid w:val="004335D7"/>
    <w:rsid w:val="00441225"/>
    <w:rsid w:val="00492848"/>
    <w:rsid w:val="004E1CC7"/>
    <w:rsid w:val="00555625"/>
    <w:rsid w:val="005F3A26"/>
    <w:rsid w:val="0068270B"/>
    <w:rsid w:val="006C5ED4"/>
    <w:rsid w:val="007049A7"/>
    <w:rsid w:val="007530BF"/>
    <w:rsid w:val="007D0794"/>
    <w:rsid w:val="008526BD"/>
    <w:rsid w:val="00955084"/>
    <w:rsid w:val="009C32B2"/>
    <w:rsid w:val="00A6375C"/>
    <w:rsid w:val="00AC2C71"/>
    <w:rsid w:val="00AD0724"/>
    <w:rsid w:val="00B83863"/>
    <w:rsid w:val="00BD3B6F"/>
    <w:rsid w:val="00BD4D59"/>
    <w:rsid w:val="00D0044C"/>
    <w:rsid w:val="00D359C2"/>
    <w:rsid w:val="00DF0743"/>
    <w:rsid w:val="00DF2895"/>
    <w:rsid w:val="00DF647E"/>
    <w:rsid w:val="00E42311"/>
    <w:rsid w:val="00E64C79"/>
    <w:rsid w:val="00E84CC0"/>
    <w:rsid w:val="00F0195A"/>
    <w:rsid w:val="00F164D9"/>
    <w:rsid w:val="27BC77CF"/>
    <w:rsid w:val="3B9C6053"/>
    <w:rsid w:val="44853C98"/>
    <w:rsid w:val="7437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opacity="7209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rebuchet MS" w:hAnsi="Trebuchet MS" w:cs="Arial"/>
      <w:b/>
      <w:bCs/>
      <w:color w:val="FFFFFF"/>
      <w:kern w:val="32"/>
      <w:sz w:val="28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rebuchet MS" w:hAnsi="Trebuchet MS" w:cs="Arial"/>
      <w:b/>
      <w:bCs/>
      <w:i/>
      <w:iCs/>
      <w:color w:val="FFFFFF"/>
      <w:sz w:val="20"/>
      <w:szCs w:val="28"/>
      <w:u w:val="single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rebuchet MS" w:hAnsi="Trebuchet MS" w:cs="Arial"/>
      <w:b/>
      <w:bCs/>
      <w:color w:val="FFFFFF"/>
      <w:sz w:val="1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fr-CA"/>
    </w:rPr>
  </w:style>
  <w:style w:type="paragraph" w:customStyle="1" w:styleId="10">
    <w:name w:val="Normal + Verdana"/>
    <w:basedOn w:val="1"/>
    <w:link w:val="11"/>
    <w:qFormat/>
    <w:uiPriority w:val="0"/>
    <w:pPr>
      <w:widowControl w:val="0"/>
      <w:numPr>
        <w:ilvl w:val="0"/>
        <w:numId w:val="1"/>
      </w:numPr>
      <w:autoSpaceDE w:val="0"/>
      <w:autoSpaceDN w:val="0"/>
      <w:adjustRightInd w:val="0"/>
      <w:spacing w:line="192" w:lineRule="exact"/>
      <w:ind w:right="2323"/>
    </w:pPr>
    <w:rPr>
      <w:lang w:val="en-GB" w:eastAsia="fr-FR"/>
    </w:rPr>
  </w:style>
  <w:style w:type="character" w:customStyle="1" w:styleId="11">
    <w:name w:val="Normal + Verdana;8 pt;Custom Color(RGB(26;22;27)) Char Char"/>
    <w:basedOn w:val="5"/>
    <w:link w:val="10"/>
    <w:qFormat/>
    <w:uiPriority w:val="0"/>
    <w:rPr>
      <w:sz w:val="24"/>
      <w:szCs w:val="24"/>
      <w:lang w:val="en-GB" w:eastAsia="fr-FR"/>
    </w:rPr>
  </w:style>
  <w:style w:type="character" w:customStyle="1" w:styleId="12">
    <w:name w:val="页眉 Char"/>
    <w:basedOn w:val="5"/>
    <w:link w:val="8"/>
    <w:qFormat/>
    <w:uiPriority w:val="0"/>
    <w:rPr>
      <w:sz w:val="18"/>
      <w:szCs w:val="18"/>
      <w:lang w:eastAsia="en-US"/>
    </w:rPr>
  </w:style>
  <w:style w:type="character" w:customStyle="1" w:styleId="13">
    <w:name w:val="页脚 Char"/>
    <w:basedOn w:val="5"/>
    <w:link w:val="7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jorie%20Jetajobe\AppData\Roaming\kingsoft\office6\templates\download\f9cb1f7aafb14a6bb75258d0c25dbe60\Yellow%20Simple%20CV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Yellow Simple CV.docx</Template>
  <Pages>1</Pages>
  <Words>0</Words>
  <Characters>0</Characters>
  <Lines>1</Lines>
  <Paragraphs>1</Paragraphs>
  <TotalTime>165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2021-12-05T10:10:00Z</dcterms:created>
  <dc:creator>Marjorie Jetajobe</dc:creator>
  <cp:lastModifiedBy>Marjorie Jetajobe</cp:lastModifiedBy>
  <dcterms:modified xsi:type="dcterms:W3CDTF">2021-12-05T13:12:22Z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5D4338B68914433F905E92BFF8B1A38D</vt:lpwstr>
  </property>
</Properties>
</file>